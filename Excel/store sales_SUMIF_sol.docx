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643E03" w:rsidP="0024622B">
      <w:r>
        <w:t>SUMIF_Store data</w:t>
      </w:r>
      <w:r w:rsidR="008B3CCB">
        <w:t>:</w:t>
      </w:r>
      <w:r w:rsidR="008B3CCB" w:rsidRPr="008B3CCB">
        <w:t xml:space="preserve"> </w:t>
      </w:r>
    </w:p>
    <w:p w:rsidR="00C57D6B" w:rsidRDefault="0077153B">
      <w:r>
        <w:t xml:space="preserve">     </w:t>
      </w:r>
      <w:r w:rsidR="00643E03" w:rsidRPr="00643E03">
        <w:drawing>
          <wp:inline distT="0" distB="0" distL="0" distR="0" wp14:anchorId="61F81F1C" wp14:editId="75027E53">
            <wp:extent cx="7772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E01">
        <w:t xml:space="preserve">           </w:t>
      </w:r>
    </w:p>
    <w:p w:rsidR="00425E01" w:rsidRDefault="00425E01"/>
    <w:p w:rsidR="00425E01" w:rsidRDefault="00425E01"/>
    <w:p w:rsidR="00AB18F9" w:rsidRDefault="00643E03">
      <w:r>
        <w:t xml:space="preserve">Ontario Total Sales: </w:t>
      </w:r>
      <w:r w:rsidRPr="00643E03">
        <w:t>=SUMIF(StoreSalesTable[Province], "=Ontario", StoreSalesTable[Sales])</w:t>
      </w:r>
    </w:p>
    <w:p w:rsidR="00643E03" w:rsidRDefault="00643E03">
      <w:r>
        <w:t xml:space="preserve">Furniture Total Sales: </w:t>
      </w:r>
      <w:r w:rsidRPr="00643E03">
        <w:t>=SUMIF(StoreSalesTable[Product Category], "=Furniture", StoreSalesTable[Sales])</w:t>
      </w:r>
    </w:p>
    <w:p w:rsidR="000678BA" w:rsidRDefault="000678BA">
      <w:bookmarkStart w:id="0" w:name="_GoBack"/>
      <w:bookmarkEnd w:id="0"/>
    </w:p>
    <w:p w:rsidR="00AB18F9" w:rsidRDefault="00643E03">
      <w:r w:rsidRPr="00643E03">
        <w:drawing>
          <wp:inline distT="0" distB="0" distL="0" distR="0" wp14:anchorId="0F41F959" wp14:editId="45F20FE2">
            <wp:extent cx="5875529" cy="14326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F9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713" w:rsidRDefault="00E91713">
      <w:r>
        <w:separator/>
      </w:r>
    </w:p>
  </w:endnote>
  <w:endnote w:type="continuationSeparator" w:id="0">
    <w:p w:rsidR="00E91713" w:rsidRDefault="00E9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713" w:rsidRDefault="00E91713">
      <w:r>
        <w:separator/>
      </w:r>
    </w:p>
  </w:footnote>
  <w:footnote w:type="continuationSeparator" w:id="0">
    <w:p w:rsidR="00E91713" w:rsidRDefault="00E91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2E72"/>
    <w:rsid w:val="000230B9"/>
    <w:rsid w:val="00035F41"/>
    <w:rsid w:val="000678BA"/>
    <w:rsid w:val="0009789F"/>
    <w:rsid w:val="000E66D2"/>
    <w:rsid w:val="00114263"/>
    <w:rsid w:val="0015544A"/>
    <w:rsid w:val="0024622B"/>
    <w:rsid w:val="002913E3"/>
    <w:rsid w:val="0033535E"/>
    <w:rsid w:val="00404554"/>
    <w:rsid w:val="00425E01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43E03"/>
    <w:rsid w:val="006A2EDA"/>
    <w:rsid w:val="006C465F"/>
    <w:rsid w:val="006C6E24"/>
    <w:rsid w:val="006D5EB3"/>
    <w:rsid w:val="006D67FA"/>
    <w:rsid w:val="006E1C5D"/>
    <w:rsid w:val="0077153B"/>
    <w:rsid w:val="007D1C60"/>
    <w:rsid w:val="0087122D"/>
    <w:rsid w:val="008B3CCB"/>
    <w:rsid w:val="008E2ACD"/>
    <w:rsid w:val="008F7DF0"/>
    <w:rsid w:val="009660CE"/>
    <w:rsid w:val="009972E3"/>
    <w:rsid w:val="009E5F3F"/>
    <w:rsid w:val="00A563A6"/>
    <w:rsid w:val="00A65AC4"/>
    <w:rsid w:val="00AA70EB"/>
    <w:rsid w:val="00AB18F9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E91713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1</TotalTime>
  <Pages>1</Pages>
  <Words>16</Words>
  <Characters>221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2024-08-30T13:34:00Z</dcterms:created>
  <dcterms:modified xsi:type="dcterms:W3CDTF">2024-08-30T13:34:00Z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