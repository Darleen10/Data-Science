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02178E" w:rsidP="0024622B">
      <w:r>
        <w:t>SUM</w:t>
      </w:r>
      <w:r w:rsidR="008B3CCB">
        <w:t>IF:</w:t>
      </w:r>
      <w:r w:rsidR="008B3CCB" w:rsidRPr="008B3CCB">
        <w:t xml:space="preserve"> </w:t>
      </w:r>
    </w:p>
    <w:p w:rsidR="00C57D6B" w:rsidRDefault="0002178E">
      <w:bookmarkStart w:id="0" w:name="_GoBack"/>
      <w:bookmarkEnd w:id="0"/>
      <w:r w:rsidRPr="0002178E">
        <w:drawing>
          <wp:inline distT="0" distB="0" distL="0" distR="0" wp14:anchorId="514D2766" wp14:editId="58E41B60">
            <wp:extent cx="77724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2B" w:rsidRDefault="0002178E" w:rsidP="0024622B">
      <w:r>
        <w:t>Total Units (Store):</w:t>
      </w:r>
      <w:r w:rsidR="0024622B">
        <w:t xml:space="preserve"> </w:t>
      </w:r>
      <w:r w:rsidRPr="0002178E">
        <w:t>=SUMIF(MyStoreTable[Store '#], "=3000", MyStoreTable[Units])</w:t>
      </w:r>
    </w:p>
    <w:p w:rsidR="0002178E" w:rsidRDefault="0002178E" w:rsidP="0024622B">
      <w:r>
        <w:t>Total Units (</w:t>
      </w:r>
      <w:r>
        <w:t>SKU</w:t>
      </w:r>
      <w:r>
        <w:t xml:space="preserve">): </w:t>
      </w:r>
      <w:r w:rsidRPr="0002178E">
        <w:t>=SUMIF(MyStoreTable[SKU], "=E0032M", MyStoreTable[Units])</w:t>
      </w:r>
    </w:p>
    <w:p w:rsidR="008B3CCB" w:rsidRDefault="008B3CCB"/>
    <w:p w:rsidR="008B3CCB" w:rsidRDefault="0002178E">
      <w:r>
        <w:t xml:space="preserve">Total </w:t>
      </w:r>
      <w:r>
        <w:t>Sales</w:t>
      </w:r>
      <w:r>
        <w:t xml:space="preserve"> (Store): </w:t>
      </w:r>
      <w:r w:rsidR="008B3CCB">
        <w:t xml:space="preserve"> </w:t>
      </w:r>
      <w:r w:rsidRPr="0002178E">
        <w:t>=SUMIF(MyStoreTable[Store '#], "=3000", MyStoreTable[Sales])</w:t>
      </w:r>
    </w:p>
    <w:p w:rsidR="0002178E" w:rsidRDefault="0002178E">
      <w:r>
        <w:t xml:space="preserve">Total </w:t>
      </w:r>
      <w:r>
        <w:t>Sales</w:t>
      </w:r>
      <w:r>
        <w:t xml:space="preserve"> (SKU): </w:t>
      </w:r>
      <w:r w:rsidRPr="0002178E">
        <w:t>=SUMIF(MyStoreTable[SKU], "=E0032M", MyStoreTable[Sales])</w:t>
      </w:r>
    </w:p>
    <w:p w:rsidR="008B3CCB" w:rsidRDefault="0002178E">
      <w:r w:rsidRPr="0002178E">
        <w:drawing>
          <wp:inline distT="0" distB="0" distL="0" distR="0" wp14:anchorId="702BB20E" wp14:editId="5A4E6E73">
            <wp:extent cx="7772400" cy="2451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CB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F3B" w:rsidRDefault="001F6F3B">
      <w:r>
        <w:separator/>
      </w:r>
    </w:p>
  </w:endnote>
  <w:endnote w:type="continuationSeparator" w:id="0">
    <w:p w:rsidR="001F6F3B" w:rsidRDefault="001F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F3B" w:rsidRDefault="001F6F3B">
      <w:r>
        <w:separator/>
      </w:r>
    </w:p>
  </w:footnote>
  <w:footnote w:type="continuationSeparator" w:id="0">
    <w:p w:rsidR="001F6F3B" w:rsidRDefault="001F6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30B9"/>
    <w:rsid w:val="00035F41"/>
    <w:rsid w:val="000E66D2"/>
    <w:rsid w:val="00114263"/>
    <w:rsid w:val="0015544A"/>
    <w:rsid w:val="001F6F3B"/>
    <w:rsid w:val="0024622B"/>
    <w:rsid w:val="0033535E"/>
    <w:rsid w:val="00404554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A2EDA"/>
    <w:rsid w:val="006C465F"/>
    <w:rsid w:val="006C6E24"/>
    <w:rsid w:val="006D5EB3"/>
    <w:rsid w:val="006E1C5D"/>
    <w:rsid w:val="0087122D"/>
    <w:rsid w:val="008B3CCB"/>
    <w:rsid w:val="008E2ACD"/>
    <w:rsid w:val="008F7DF0"/>
    <w:rsid w:val="009660CE"/>
    <w:rsid w:val="009972E3"/>
    <w:rsid w:val="00A563A6"/>
    <w:rsid w:val="00A65AC4"/>
    <w:rsid w:val="00AA70EB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1</TotalTime>
  <Pages>1</Pages>
  <Words>27</Words>
  <Characters>298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2024-08-30T12:47:00Z</dcterms:created>
  <dcterms:modified xsi:type="dcterms:W3CDTF">2024-08-30T12:47:00Z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