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813E1E" w:rsidP="0024622B">
      <w:r>
        <w:t>Monthly Budget_Video</w:t>
      </w:r>
      <w:bookmarkStart w:id="0" w:name="_GoBack"/>
      <w:bookmarkEnd w:id="0"/>
      <w:r w:rsidR="008B3CCB">
        <w:t>:</w:t>
      </w:r>
      <w:r w:rsidR="008B3CCB" w:rsidRPr="008B3CCB">
        <w:t xml:space="preserve"> </w:t>
      </w:r>
    </w:p>
    <w:p w:rsidR="006E414F" w:rsidRDefault="0077153B">
      <w:r>
        <w:t xml:space="preserve">     </w:t>
      </w:r>
      <w:r w:rsidR="007C439A" w:rsidRPr="007C439A">
        <w:drawing>
          <wp:inline distT="0" distB="0" distL="0" distR="0" wp14:anchorId="05197BCE" wp14:editId="2F02AD0F">
            <wp:extent cx="77724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E01">
        <w:t xml:space="preserve">    </w:t>
      </w:r>
    </w:p>
    <w:p w:rsidR="006E414F" w:rsidRDefault="006E414F"/>
    <w:p w:rsidR="00425E01" w:rsidRDefault="00425E01">
      <w:r>
        <w:t xml:space="preserve">       </w:t>
      </w:r>
    </w:p>
    <w:p w:rsidR="00425E01" w:rsidRDefault="00425E01"/>
    <w:p w:rsidR="006E414F" w:rsidRDefault="00813E1E">
      <w:pPr>
        <w:rPr>
          <w:sz w:val="20"/>
        </w:rPr>
      </w:pPr>
      <w:r>
        <w:rPr>
          <w:sz w:val="20"/>
        </w:rPr>
        <w:t>Creating Basic Excel charts</w:t>
      </w:r>
    </w:p>
    <w:p w:rsidR="006E414F" w:rsidRDefault="006E414F"/>
    <w:p w:rsidR="00813E1E" w:rsidRDefault="007C439A">
      <w:r w:rsidRPr="007C439A">
        <w:drawing>
          <wp:inline distT="0" distB="0" distL="0" distR="0" wp14:anchorId="4E439C0A" wp14:editId="764F6486">
            <wp:extent cx="3454400" cy="2266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523" cy="22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E1E">
        <w:t xml:space="preserve">     </w:t>
      </w:r>
      <w:r w:rsidR="00813E1E">
        <w:tab/>
      </w:r>
      <w:r w:rsidR="00813E1E">
        <w:tab/>
        <w:t xml:space="preserve"> </w:t>
      </w:r>
      <w:r w:rsidR="00813E1E" w:rsidRPr="00813E1E">
        <w:drawing>
          <wp:inline distT="0" distB="0" distL="0" distR="0" wp14:anchorId="10BC4A92" wp14:editId="79D848BA">
            <wp:extent cx="3162300" cy="2297061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E1E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6CE" w:rsidRDefault="006916CE">
      <w:r>
        <w:separator/>
      </w:r>
    </w:p>
  </w:endnote>
  <w:endnote w:type="continuationSeparator" w:id="0">
    <w:p w:rsidR="006916CE" w:rsidRDefault="0069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6CE" w:rsidRDefault="006916CE">
      <w:r>
        <w:separator/>
      </w:r>
    </w:p>
  </w:footnote>
  <w:footnote w:type="continuationSeparator" w:id="0">
    <w:p w:rsidR="006916CE" w:rsidRDefault="0069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2E72"/>
    <w:rsid w:val="000230B9"/>
    <w:rsid w:val="00035F41"/>
    <w:rsid w:val="000678BA"/>
    <w:rsid w:val="0009789F"/>
    <w:rsid w:val="000E66D2"/>
    <w:rsid w:val="00114263"/>
    <w:rsid w:val="0015544A"/>
    <w:rsid w:val="0024622B"/>
    <w:rsid w:val="002913E3"/>
    <w:rsid w:val="0033535E"/>
    <w:rsid w:val="00404554"/>
    <w:rsid w:val="00425E01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43E03"/>
    <w:rsid w:val="006916CE"/>
    <w:rsid w:val="006A2EDA"/>
    <w:rsid w:val="006C465F"/>
    <w:rsid w:val="006C6E24"/>
    <w:rsid w:val="006D5EB3"/>
    <w:rsid w:val="006D67FA"/>
    <w:rsid w:val="006E1C5D"/>
    <w:rsid w:val="006E414F"/>
    <w:rsid w:val="0077153B"/>
    <w:rsid w:val="007948EB"/>
    <w:rsid w:val="007C439A"/>
    <w:rsid w:val="007D1C60"/>
    <w:rsid w:val="00813E1E"/>
    <w:rsid w:val="0087122D"/>
    <w:rsid w:val="008B3CCB"/>
    <w:rsid w:val="008E2ACD"/>
    <w:rsid w:val="008F7DF0"/>
    <w:rsid w:val="009660CE"/>
    <w:rsid w:val="009972E3"/>
    <w:rsid w:val="009E5F3F"/>
    <w:rsid w:val="00A563A6"/>
    <w:rsid w:val="00A65AC4"/>
    <w:rsid w:val="00AA70EB"/>
    <w:rsid w:val="00AB18F9"/>
    <w:rsid w:val="00AB7BF8"/>
    <w:rsid w:val="00AC189C"/>
    <w:rsid w:val="00BE1EF8"/>
    <w:rsid w:val="00C57D6B"/>
    <w:rsid w:val="00C652B1"/>
    <w:rsid w:val="00D34F5A"/>
    <w:rsid w:val="00D5436F"/>
    <w:rsid w:val="00D62A8C"/>
    <w:rsid w:val="00DD2711"/>
    <w:rsid w:val="00E02DA0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19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7</TotalTime>
  <Pages>1</Pages>
  <Words>13</Words>
  <Characters>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3</cp:revision>
  <dcterms:created xsi:type="dcterms:W3CDTF">2024-09-08T02:23:00Z</dcterms:created>
  <dcterms:modified xsi:type="dcterms:W3CDTF">2024-09-08T02:29:00Z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