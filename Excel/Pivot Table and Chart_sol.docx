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CB" w:rsidRDefault="00B36303" w:rsidP="0024622B">
      <w:r>
        <w:t>Pivot Table</w:t>
      </w:r>
      <w:r w:rsidR="00336BB1">
        <w:t xml:space="preserve"> 1</w:t>
      </w:r>
      <w:r w:rsidR="008B3CCB">
        <w:t>:</w:t>
      </w:r>
      <w:r w:rsidR="008B3CCB" w:rsidRPr="008B3CCB">
        <w:t xml:space="preserve"> </w:t>
      </w:r>
    </w:p>
    <w:p w:rsidR="006E414F" w:rsidRDefault="0077153B">
      <w:r>
        <w:t xml:space="preserve">     </w:t>
      </w:r>
      <w:r w:rsidR="00B36303" w:rsidRPr="00B36303">
        <w:drawing>
          <wp:inline distT="0" distB="0" distL="0" distR="0" wp14:anchorId="40B80842" wp14:editId="157E350E">
            <wp:extent cx="7248525" cy="15011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172" cy="15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</w:t>
      </w:r>
    </w:p>
    <w:p w:rsidR="006E414F" w:rsidRDefault="006E414F"/>
    <w:p w:rsidR="00425E01" w:rsidRDefault="00425E01">
      <w:r>
        <w:t xml:space="preserve">       </w:t>
      </w:r>
    </w:p>
    <w:p w:rsidR="00425E01" w:rsidRDefault="00425E01"/>
    <w:p w:rsidR="006E414F" w:rsidRDefault="00813E1E">
      <w:pPr>
        <w:rPr>
          <w:sz w:val="20"/>
        </w:rPr>
      </w:pPr>
      <w:r>
        <w:rPr>
          <w:sz w:val="20"/>
        </w:rPr>
        <w:t xml:space="preserve">Creating </w:t>
      </w:r>
      <w:r w:rsidR="00B36303">
        <w:rPr>
          <w:sz w:val="20"/>
        </w:rPr>
        <w:t xml:space="preserve">Pivot table and </w:t>
      </w:r>
      <w:r>
        <w:rPr>
          <w:sz w:val="20"/>
        </w:rPr>
        <w:t>charts</w:t>
      </w:r>
      <w:r w:rsidR="00336BB1">
        <w:rPr>
          <w:sz w:val="20"/>
        </w:rPr>
        <w:t xml:space="preserve"> 1: </w:t>
      </w:r>
    </w:p>
    <w:p w:rsidR="00B36303" w:rsidRDefault="00B36303">
      <w:pPr>
        <w:rPr>
          <w:sz w:val="20"/>
        </w:rPr>
      </w:pPr>
    </w:p>
    <w:p w:rsidR="00B36303" w:rsidRDefault="00B36303">
      <w:r w:rsidRPr="00B36303">
        <w:drawing>
          <wp:inline distT="0" distB="0" distL="0" distR="0" wp14:anchorId="51D1D4E6" wp14:editId="79E15671">
            <wp:extent cx="7439025" cy="1990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9766" cy="19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03" w:rsidRDefault="00B36303"/>
    <w:p w:rsidR="006E414F" w:rsidRDefault="00B36303">
      <w:r>
        <w:tab/>
      </w:r>
      <w:r>
        <w:tab/>
      </w:r>
      <w:r>
        <w:tab/>
      </w:r>
      <w:r>
        <w:tab/>
      </w:r>
      <w:r>
        <w:tab/>
      </w:r>
      <w:r w:rsidRPr="00B36303">
        <w:drawing>
          <wp:inline distT="0" distB="0" distL="0" distR="0" wp14:anchorId="3D598A23" wp14:editId="5CD8C6BB">
            <wp:extent cx="3200400" cy="1734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522" cy="17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B1" w:rsidRDefault="00336BB1" w:rsidP="00336BB1"/>
    <w:p w:rsidR="00336BB1" w:rsidRDefault="00336BB1" w:rsidP="00336BB1">
      <w:r>
        <w:lastRenderedPageBreak/>
        <w:t>Pivot Table</w:t>
      </w:r>
      <w:r>
        <w:t xml:space="preserve"> 2</w:t>
      </w:r>
      <w:r>
        <w:t>:</w:t>
      </w:r>
      <w:r w:rsidRPr="008B3CCB">
        <w:t xml:space="preserve"> </w:t>
      </w:r>
    </w:p>
    <w:p w:rsidR="00336BB1" w:rsidRDefault="00336BB1"/>
    <w:p w:rsidR="00336BB1" w:rsidRDefault="00336BB1">
      <w:r w:rsidRPr="00336BB1">
        <w:drawing>
          <wp:inline distT="0" distB="0" distL="0" distR="0" wp14:anchorId="7042AC39" wp14:editId="792EE1C2">
            <wp:extent cx="7772400" cy="5239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>
      <w:r>
        <w:lastRenderedPageBreak/>
        <w:t xml:space="preserve">Pivot </w:t>
      </w:r>
      <w:r>
        <w:t>Chart</w:t>
      </w:r>
      <w:r>
        <w:t xml:space="preserve"> 2</w:t>
      </w:r>
    </w:p>
    <w:p w:rsidR="00336BB1" w:rsidRDefault="00336BB1">
      <w:r w:rsidRPr="00336BB1">
        <w:drawing>
          <wp:inline distT="0" distB="0" distL="0" distR="0" wp14:anchorId="35EF42B7" wp14:editId="440A1624">
            <wp:extent cx="7772400" cy="44170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B1" w:rsidRDefault="00813E1E">
      <w:r>
        <w:t xml:space="preserve">     </w:t>
      </w:r>
      <w:r>
        <w:tab/>
      </w:r>
    </w:p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/>
    <w:p w:rsidR="00336BB1" w:rsidRDefault="00336BB1">
      <w:r>
        <w:lastRenderedPageBreak/>
        <w:t>Creating a Dashboard in Excel:</w:t>
      </w:r>
    </w:p>
    <w:p w:rsidR="00336BB1" w:rsidRDefault="00336BB1"/>
    <w:p w:rsidR="00813E1E" w:rsidRDefault="00336BB1">
      <w:r w:rsidRPr="00336BB1">
        <w:drawing>
          <wp:inline distT="0" distB="0" distL="0" distR="0" wp14:anchorId="04F2AB32" wp14:editId="7DCB72E9">
            <wp:extent cx="7772400" cy="411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E1E">
        <w:tab/>
        <w:t xml:space="preserve"> </w:t>
      </w:r>
      <w:bookmarkStart w:id="0" w:name="_GoBack"/>
      <w:bookmarkEnd w:id="0"/>
    </w:p>
    <w:sectPr w:rsidR="00813E1E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43B" w:rsidRDefault="0005043B">
      <w:r>
        <w:separator/>
      </w:r>
    </w:p>
  </w:endnote>
  <w:endnote w:type="continuationSeparator" w:id="0">
    <w:p w:rsidR="0005043B" w:rsidRDefault="0005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43B" w:rsidRDefault="0005043B">
      <w:r>
        <w:separator/>
      </w:r>
    </w:p>
  </w:footnote>
  <w:footnote w:type="continuationSeparator" w:id="0">
    <w:p w:rsidR="0005043B" w:rsidRDefault="00050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423C9"/>
    <w:rsid w:val="0005043B"/>
    <w:rsid w:val="000678BA"/>
    <w:rsid w:val="0009789F"/>
    <w:rsid w:val="000E66D2"/>
    <w:rsid w:val="00114263"/>
    <w:rsid w:val="0015544A"/>
    <w:rsid w:val="0024622B"/>
    <w:rsid w:val="002913E3"/>
    <w:rsid w:val="0033535E"/>
    <w:rsid w:val="00336BB1"/>
    <w:rsid w:val="00404554"/>
    <w:rsid w:val="00425502"/>
    <w:rsid w:val="00425E01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43E03"/>
    <w:rsid w:val="006A2EDA"/>
    <w:rsid w:val="006C465F"/>
    <w:rsid w:val="006C6E24"/>
    <w:rsid w:val="006D5EB3"/>
    <w:rsid w:val="006D67FA"/>
    <w:rsid w:val="006E1C5D"/>
    <w:rsid w:val="006E414F"/>
    <w:rsid w:val="0077153B"/>
    <w:rsid w:val="007948EB"/>
    <w:rsid w:val="007C439A"/>
    <w:rsid w:val="007D1C60"/>
    <w:rsid w:val="00813E1E"/>
    <w:rsid w:val="0087122D"/>
    <w:rsid w:val="008B3CCB"/>
    <w:rsid w:val="008E2ACD"/>
    <w:rsid w:val="008F7DF0"/>
    <w:rsid w:val="009660CE"/>
    <w:rsid w:val="009972E3"/>
    <w:rsid w:val="009E5F3F"/>
    <w:rsid w:val="00A563A6"/>
    <w:rsid w:val="00A65AC4"/>
    <w:rsid w:val="00AA70EB"/>
    <w:rsid w:val="00AB18F9"/>
    <w:rsid w:val="00AB7BF8"/>
    <w:rsid w:val="00AC189C"/>
    <w:rsid w:val="00B36303"/>
    <w:rsid w:val="00BE1EF8"/>
    <w:rsid w:val="00C57D6B"/>
    <w:rsid w:val="00C652B1"/>
    <w:rsid w:val="00D34F5A"/>
    <w:rsid w:val="00D5436F"/>
    <w:rsid w:val="00D62A8C"/>
    <w:rsid w:val="00DD2711"/>
    <w:rsid w:val="00E02DA0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BB1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19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0</TotalTime>
  <Pages>4</Pages>
  <Words>27</Words>
  <Characters>151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2024-09-08T03:02:00Z</dcterms:created>
  <dcterms:modified xsi:type="dcterms:W3CDTF">2024-09-08T03:02:00Z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