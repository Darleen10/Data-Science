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8B3CCB" w:rsidP="0024622B">
      <w:r>
        <w:t>IF</w:t>
      </w:r>
      <w:r w:rsidR="007D1C60">
        <w:t>()</w:t>
      </w:r>
      <w:r w:rsidR="0009789F">
        <w:t>_</w:t>
      </w:r>
      <w:r w:rsidR="007D1C60">
        <w:t>FUNCTION</w:t>
      </w:r>
      <w:r>
        <w:t>:</w:t>
      </w:r>
      <w:r w:rsidRPr="008B3CCB">
        <w:t xml:space="preserve"> </w:t>
      </w:r>
    </w:p>
    <w:p w:rsidR="00C57D6B" w:rsidRDefault="007D1C60">
      <w:r w:rsidRPr="007D1C60">
        <w:drawing>
          <wp:inline distT="0" distB="0" distL="0" distR="0" wp14:anchorId="1CE1D9D0" wp14:editId="4EA912CC">
            <wp:extent cx="77724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9F" w:rsidRDefault="0009789F"/>
    <w:p w:rsidR="007D1C60" w:rsidRDefault="007D1C60"/>
    <w:p w:rsidR="0002178E" w:rsidRDefault="007D1C60">
      <w:r>
        <w:t xml:space="preserve">Priority: </w:t>
      </w:r>
      <w:r w:rsidRPr="007D1C60">
        <w:t>=IF([@[Order Priority]]="Critical", "Urgent", "Not Urgent")</w:t>
      </w:r>
    </w:p>
    <w:p w:rsidR="007D1C60" w:rsidRDefault="007D1C60">
      <w:r>
        <w:t xml:space="preserve">Priority Star : </w:t>
      </w:r>
      <w:r w:rsidRPr="007D1C60">
        <w:t>=IF([@[Order Priority]]="Critical","***",IF([@[Order Priority]]="High","**","*"))</w:t>
      </w:r>
    </w:p>
    <w:p w:rsidR="007D1C60" w:rsidRDefault="007D1C60">
      <w:r w:rsidRPr="007D1C60">
        <w:t>Price Classification</w:t>
      </w:r>
      <w:r>
        <w:t xml:space="preserve">: </w:t>
      </w:r>
      <w:r w:rsidRPr="007D1C60">
        <w:t>=IF([@Sales]&gt;5000,"Expensive","Cheap")</w:t>
      </w:r>
    </w:p>
    <w:p w:rsidR="007D1C60" w:rsidRDefault="007D1C60">
      <w:bookmarkStart w:id="0" w:name="_GoBack"/>
      <w:bookmarkEnd w:id="0"/>
    </w:p>
    <w:p w:rsidR="007D1C60" w:rsidRDefault="007D1C60"/>
    <w:p w:rsidR="008B3CCB" w:rsidRDefault="007D1C60">
      <w:r w:rsidRPr="007D1C60">
        <w:drawing>
          <wp:inline distT="0" distB="0" distL="0" distR="0" wp14:anchorId="09F16618" wp14:editId="3683EAA9">
            <wp:extent cx="77724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C6B" w:rsidRDefault="006B4C6B">
      <w:r>
        <w:separator/>
      </w:r>
    </w:p>
  </w:endnote>
  <w:endnote w:type="continuationSeparator" w:id="0">
    <w:p w:rsidR="006B4C6B" w:rsidRDefault="006B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C6B" w:rsidRDefault="006B4C6B">
      <w:r>
        <w:separator/>
      </w:r>
    </w:p>
  </w:footnote>
  <w:footnote w:type="continuationSeparator" w:id="0">
    <w:p w:rsidR="006B4C6B" w:rsidRDefault="006B4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9789F"/>
    <w:rsid w:val="000E66D2"/>
    <w:rsid w:val="00114263"/>
    <w:rsid w:val="0015544A"/>
    <w:rsid w:val="0024622B"/>
    <w:rsid w:val="0033535E"/>
    <w:rsid w:val="00404554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A2EDA"/>
    <w:rsid w:val="006B4C6B"/>
    <w:rsid w:val="006C465F"/>
    <w:rsid w:val="006C6E24"/>
    <w:rsid w:val="006D5EB3"/>
    <w:rsid w:val="006D67FA"/>
    <w:rsid w:val="006E1C5D"/>
    <w:rsid w:val="007D1C60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0</TotalTime>
  <Pages>1</Pages>
  <Words>16</Words>
  <Characters>228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2024-08-30T13:04:00Z</dcterms:created>
  <dcterms:modified xsi:type="dcterms:W3CDTF">2024-08-30T13:04:00Z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