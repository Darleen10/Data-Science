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8B3CCB" w:rsidP="0024622B">
      <w:r>
        <w:t>COUNTIF:</w:t>
      </w:r>
      <w:r w:rsidRPr="008B3CCB">
        <w:t xml:space="preserve"> </w:t>
      </w:r>
      <w:bookmarkStart w:id="0" w:name="_GoBack"/>
      <w:bookmarkEnd w:id="0"/>
    </w:p>
    <w:p w:rsidR="006C6E24" w:rsidRDefault="006C6E24"/>
    <w:p w:rsidR="00C57D6B" w:rsidRDefault="006C6E24">
      <w:r w:rsidRPr="006C6E24">
        <w:drawing>
          <wp:inline distT="0" distB="0" distL="0" distR="0">
            <wp:extent cx="77724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2B" w:rsidRDefault="0024622B" w:rsidP="0024622B">
      <w:r>
        <w:t>Current number of sales-</w:t>
      </w:r>
      <w:r w:rsidRPr="008B3CCB">
        <w:t>peop</w:t>
      </w:r>
      <w:r>
        <w:t xml:space="preserve">le who have reached their goal: </w:t>
      </w:r>
      <w:r w:rsidRPr="008B3CCB">
        <w:t>=COUNTIF(F5:F9,"&gt;=34000")</w:t>
      </w:r>
    </w:p>
    <w:p w:rsidR="008B3CCB" w:rsidRDefault="008B3CCB"/>
    <w:p w:rsidR="008B3CCB" w:rsidRDefault="008B3CCB">
      <w:r>
        <w:t xml:space="preserve">Was Goal met? = with IF function </w:t>
      </w:r>
      <w:r w:rsidRPr="008B3CCB">
        <w:t>=</w:t>
      </w:r>
      <w:r>
        <w:t xml:space="preserve"> </w:t>
      </w:r>
      <w:r w:rsidRPr="008B3CCB">
        <w:t>IF(F5&gt;$I$2,"Yes","No")</w:t>
      </w:r>
    </w:p>
    <w:p w:rsidR="008B3CCB" w:rsidRDefault="008B3CCB"/>
    <w:p w:rsidR="008B3CCB" w:rsidRDefault="008B3CCB">
      <w:r>
        <w:t xml:space="preserve">Bonus Status </w:t>
      </w:r>
      <w:r>
        <w:t xml:space="preserve">= with IF function </w:t>
      </w:r>
      <w:r w:rsidRPr="008B3CCB">
        <w:t>=</w:t>
      </w:r>
      <w:r>
        <w:t xml:space="preserve"> IF(H5</w:t>
      </w:r>
      <w:r w:rsidRPr="008B3CCB">
        <w:t>="Yes","Bonus","No Bonus")</w:t>
      </w:r>
    </w:p>
    <w:p w:rsidR="008B3CCB" w:rsidRDefault="008B3CCB"/>
    <w:p w:rsidR="008B3CCB" w:rsidRDefault="008B3CCB">
      <w:r w:rsidRPr="008B3CCB">
        <w:drawing>
          <wp:inline distT="0" distB="0" distL="0" distR="0" wp14:anchorId="2BA787DB" wp14:editId="1554A978">
            <wp:extent cx="77724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02" w:rsidRDefault="00672302">
      <w:r>
        <w:separator/>
      </w:r>
    </w:p>
  </w:endnote>
  <w:endnote w:type="continuationSeparator" w:id="0">
    <w:p w:rsidR="00672302" w:rsidRDefault="0067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02" w:rsidRDefault="00672302">
      <w:r>
        <w:separator/>
      </w:r>
    </w:p>
  </w:footnote>
  <w:footnote w:type="continuationSeparator" w:id="0">
    <w:p w:rsidR="00672302" w:rsidRDefault="0067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30B9"/>
    <w:rsid w:val="00035F41"/>
    <w:rsid w:val="000E66D2"/>
    <w:rsid w:val="00114263"/>
    <w:rsid w:val="0015544A"/>
    <w:rsid w:val="0024622B"/>
    <w:rsid w:val="0033535E"/>
    <w:rsid w:val="00404554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72302"/>
    <w:rsid w:val="006A2EDA"/>
    <w:rsid w:val="006C465F"/>
    <w:rsid w:val="006C6E24"/>
    <w:rsid w:val="006D5EB3"/>
    <w:rsid w:val="006E1C5D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22</TotalTime>
  <Pages>1</Pages>
  <Words>30</Words>
  <Characters>199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3</cp:revision>
  <dcterms:created xsi:type="dcterms:W3CDTF">2024-08-30T12:15:00Z</dcterms:created>
  <dcterms:modified xsi:type="dcterms:W3CDTF">2024-08-30T12:37:00Z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